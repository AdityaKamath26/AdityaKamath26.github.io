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73"/>
      </w:tblGrid>
      <w:tr w:rsidR="00692703" w:rsidRPr="00CF1A49" w14:paraId="35002966" w14:textId="77777777" w:rsidTr="007909B2">
        <w:trPr>
          <w:trHeight w:hRule="exact" w:val="1850"/>
        </w:trPr>
        <w:tc>
          <w:tcPr>
            <w:tcW w:w="10273" w:type="dxa"/>
            <w:tcMar>
              <w:top w:w="0" w:type="dxa"/>
              <w:bottom w:w="0" w:type="dxa"/>
            </w:tcMar>
          </w:tcPr>
          <w:p w14:paraId="60A89265" w14:textId="4B85AD49" w:rsidR="00692703" w:rsidRPr="00F363EE" w:rsidRDefault="002F0984" w:rsidP="0096280D">
            <w:pPr>
              <w:pStyle w:val="Title"/>
              <w:jc w:val="left"/>
              <w:rPr>
                <w:color w:val="000000" w:themeColor="text1"/>
              </w:rPr>
            </w:pPr>
            <w:r w:rsidRPr="00F363EE">
              <w:rPr>
                <w:color w:val="000000" w:themeColor="text1"/>
              </w:rPr>
              <w:t>Aditya Kamath</w:t>
            </w:r>
          </w:p>
          <w:p w14:paraId="3E05130B" w14:textId="58E70657" w:rsidR="002F0984" w:rsidRDefault="002F0984" w:rsidP="0096280D">
            <w:pPr>
              <w:pStyle w:val="ContactInfo"/>
              <w:jc w:val="left"/>
            </w:pPr>
            <w:r w:rsidRPr="00F363EE">
              <w:rPr>
                <w:b/>
                <w:bCs/>
              </w:rPr>
              <w:t>Email ID:</w:t>
            </w:r>
            <w:r>
              <w:t xml:space="preserve"> </w:t>
            </w:r>
            <w:hyperlink r:id="rId8" w:history="1">
              <w:r w:rsidRPr="002C3BB1">
                <w:rPr>
                  <w:rStyle w:val="Hyperlink"/>
                </w:rPr>
                <w:t>adityakamath26@gmail.com</w:t>
              </w:r>
            </w:hyperlink>
          </w:p>
          <w:p w14:paraId="6C8AC179" w14:textId="6CEFC5D8" w:rsidR="002F0984" w:rsidRDefault="002F0984" w:rsidP="0096280D">
            <w:pPr>
              <w:pStyle w:val="ContactInfo"/>
              <w:jc w:val="left"/>
            </w:pPr>
            <w:r w:rsidRPr="00F363EE">
              <w:rPr>
                <w:b/>
                <w:bCs/>
              </w:rPr>
              <w:t>Mobile Number:</w:t>
            </w:r>
            <w:r>
              <w:t xml:space="preserve"> 99</w:t>
            </w:r>
            <w:r w:rsidR="00277126">
              <w:t>80600274</w:t>
            </w:r>
          </w:p>
          <w:p w14:paraId="1038AE0E" w14:textId="469FA74C" w:rsidR="00F363EE" w:rsidRDefault="006C3097" w:rsidP="0096280D">
            <w:pPr>
              <w:pStyle w:val="ContactInfo"/>
              <w:jc w:val="left"/>
            </w:pPr>
            <w:r>
              <w:rPr>
                <w:b/>
                <w:bCs/>
              </w:rPr>
              <w:t xml:space="preserve">Portfolio Website: </w:t>
            </w:r>
            <w:r w:rsidRPr="006C3097">
              <w:t>AdityaKamath26.github.io</w:t>
            </w:r>
          </w:p>
          <w:p w14:paraId="3DE36ECD" w14:textId="77777777" w:rsidR="00F363EE" w:rsidRDefault="00F363EE" w:rsidP="0096280D">
            <w:pPr>
              <w:pStyle w:val="ContactInfo"/>
              <w:jc w:val="left"/>
            </w:pPr>
          </w:p>
          <w:p w14:paraId="6A329BAE" w14:textId="77777777" w:rsidR="002F0984" w:rsidRPr="00CF1A49" w:rsidRDefault="002F0984" w:rsidP="0096280D">
            <w:pPr>
              <w:pStyle w:val="ContactInfo"/>
              <w:jc w:val="left"/>
            </w:pPr>
          </w:p>
          <w:p w14:paraId="63B86B7B" w14:textId="1E42452B" w:rsidR="00692703" w:rsidRPr="00CF1A49" w:rsidRDefault="00692703" w:rsidP="0096280D">
            <w:pPr>
              <w:pStyle w:val="ContactInfoEmphasis"/>
              <w:contextualSpacing w:val="0"/>
              <w:jc w:val="left"/>
            </w:pPr>
          </w:p>
        </w:tc>
      </w:tr>
      <w:tr w:rsidR="009571D8" w:rsidRPr="00CF1A49" w14:paraId="6FFBDA59" w14:textId="77777777" w:rsidTr="001D0399">
        <w:trPr>
          <w:trHeight w:val="18"/>
        </w:trPr>
        <w:tc>
          <w:tcPr>
            <w:tcW w:w="10273" w:type="dxa"/>
            <w:tcMar>
              <w:top w:w="432" w:type="dxa"/>
            </w:tcMar>
          </w:tcPr>
          <w:p w14:paraId="6240EE1E" w14:textId="1D6D211D" w:rsidR="001755A8" w:rsidRPr="009900E8" w:rsidRDefault="001755A8" w:rsidP="00913946">
            <w:pPr>
              <w:contextualSpacing w:val="0"/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</w:p>
        </w:tc>
      </w:tr>
    </w:tbl>
    <w:p w14:paraId="140562CF" w14:textId="41CBBA6D" w:rsidR="009900E8" w:rsidRDefault="009900E8">
      <w:pPr>
        <w:pStyle w:val="Heading1"/>
      </w:pPr>
      <w:r>
        <w:t>Career Objective</w:t>
      </w:r>
    </w:p>
    <w:p w14:paraId="3FBBC987" w14:textId="0653CA02" w:rsidR="009900E8" w:rsidRPr="00EE78B2" w:rsidRDefault="009900E8" w:rsidP="009900E8">
      <w:pPr>
        <w:rPr>
          <w:sz w:val="24"/>
          <w:szCs w:val="24"/>
          <w:lang w:val="en-IN"/>
        </w:rPr>
      </w:pPr>
      <w:r w:rsidRPr="00F363EE">
        <w:rPr>
          <w:sz w:val="24"/>
          <w:szCs w:val="24"/>
        </w:rPr>
        <w:t>Seeking for an exciting job in an organization where I can utilize my skills in achieving and enhancing the overall efficiency of activities and thereby contribute towards business excellence and along the way achieve personal goals with job-satisfaction and self-development.</w:t>
      </w:r>
    </w:p>
    <w:p w14:paraId="75F4FE8F" w14:textId="16765A97" w:rsidR="00DA59AA" w:rsidRPr="00CF1A49" w:rsidRDefault="00856424" w:rsidP="0097790C">
      <w:pPr>
        <w:pStyle w:val="Heading1"/>
      </w:pPr>
      <w:sdt>
        <w:sdtPr>
          <w:alias w:val="Education:"/>
          <w:tag w:val="Education:"/>
          <w:id w:val="-1908763273"/>
          <w:placeholder>
            <w:docPart w:val="93A862DEF33D4544A2DDFED6DD3A9F97"/>
          </w:placeholder>
          <w:temporary/>
          <w:showingPlcHdr/>
          <w15:appearance w15:val="hidden"/>
        </w:sdtPr>
        <w:sdtEndPr/>
        <w:sdtContent>
          <w:r w:rsidR="00DA59AA" w:rsidRPr="00CF1A49">
            <w:t>Education</w:t>
          </w:r>
        </w:sdtContent>
      </w:sdt>
      <w:r w:rsidR="00B420CD">
        <w:t xml:space="preserve"> Qualification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646"/>
      </w:tblGrid>
      <w:tr w:rsidR="001D0BF1" w:rsidRPr="00CF1A49" w14:paraId="650379BC" w14:textId="77777777" w:rsidTr="000800AB">
        <w:trPr>
          <w:trHeight w:val="68"/>
        </w:trPr>
        <w:tc>
          <w:tcPr>
            <w:tcW w:w="10391" w:type="dxa"/>
          </w:tcPr>
          <w:p w14:paraId="77F74AF4" w14:textId="6B3DAF29" w:rsidR="007538DC" w:rsidRPr="00CF1A49" w:rsidRDefault="007538DC" w:rsidP="000800AB">
            <w:pPr>
              <w:pStyle w:val="Heading3"/>
              <w:contextualSpacing w:val="0"/>
              <w:outlineLvl w:val="2"/>
            </w:pPr>
          </w:p>
        </w:tc>
      </w:tr>
      <w:tr w:rsidR="00BF26F6" w:rsidRPr="00CF1A49" w14:paraId="6773AF31" w14:textId="77777777" w:rsidTr="00BF26F6">
        <w:tc>
          <w:tcPr>
            <w:tcW w:w="10391" w:type="dxa"/>
            <w:tcMar>
              <w:top w:w="216" w:type="dxa"/>
            </w:tcMar>
          </w:tcPr>
          <w:tbl>
            <w:tblPr>
              <w:tblStyle w:val="TableGridLight"/>
              <w:tblpPr w:leftFromText="180" w:rightFromText="180" w:horzAnchor="margin" w:tblpXSpec="center" w:tblpY="-252"/>
              <w:tblOverlap w:val="never"/>
              <w:tblW w:w="10060" w:type="dxa"/>
              <w:tblLook w:val="04A0" w:firstRow="1" w:lastRow="0" w:firstColumn="1" w:lastColumn="0" w:noHBand="0" w:noVBand="1"/>
            </w:tblPr>
            <w:tblGrid>
              <w:gridCol w:w="3699"/>
              <w:gridCol w:w="3742"/>
              <w:gridCol w:w="1268"/>
              <w:gridCol w:w="1351"/>
            </w:tblGrid>
            <w:tr w:rsidR="00B420CD" w14:paraId="22819E5E" w14:textId="77777777" w:rsidTr="00AD4A75">
              <w:trPr>
                <w:trHeight w:val="58"/>
              </w:trPr>
              <w:tc>
                <w:tcPr>
                  <w:tcW w:w="3730" w:type="dxa"/>
                  <w:shd w:val="clear" w:color="auto" w:fill="AFE6FF"/>
                </w:tcPr>
                <w:p w14:paraId="1B232F08" w14:textId="4965A1ED" w:rsidR="000800AB" w:rsidRDefault="000800AB" w:rsidP="000800AB">
                  <w:pPr>
                    <w:pStyle w:val="Heading3"/>
                  </w:pPr>
                  <w:r>
                    <w:t>Course</w:t>
                  </w:r>
                </w:p>
              </w:tc>
              <w:tc>
                <w:tcPr>
                  <w:tcW w:w="3778" w:type="dxa"/>
                  <w:shd w:val="clear" w:color="auto" w:fill="AFE6FF"/>
                </w:tcPr>
                <w:p w14:paraId="2FCFFACF" w14:textId="5FE6891E" w:rsidR="000800AB" w:rsidRDefault="000800AB" w:rsidP="000800AB">
                  <w:pPr>
                    <w:pStyle w:val="Heading3"/>
                  </w:pPr>
                  <w:r>
                    <w:t>Institution</w:t>
                  </w:r>
                </w:p>
              </w:tc>
              <w:tc>
                <w:tcPr>
                  <w:tcW w:w="1276" w:type="dxa"/>
                  <w:shd w:val="clear" w:color="auto" w:fill="AFE6FF"/>
                </w:tcPr>
                <w:p w14:paraId="58D593D1" w14:textId="7AFB388A" w:rsidR="000800AB" w:rsidRDefault="000800AB" w:rsidP="000800AB">
                  <w:pPr>
                    <w:pStyle w:val="Heading3"/>
                  </w:pPr>
                  <w:r>
                    <w:t>Batch</w:t>
                  </w:r>
                </w:p>
              </w:tc>
              <w:tc>
                <w:tcPr>
                  <w:tcW w:w="1276" w:type="dxa"/>
                  <w:shd w:val="clear" w:color="auto" w:fill="AFE6FF"/>
                </w:tcPr>
                <w:p w14:paraId="149490BF" w14:textId="1D703F68" w:rsidR="000800AB" w:rsidRDefault="000800AB" w:rsidP="000800AB">
                  <w:pPr>
                    <w:pStyle w:val="Heading3"/>
                  </w:pPr>
                  <w:r>
                    <w:t>Aggregate</w:t>
                  </w:r>
                </w:p>
              </w:tc>
            </w:tr>
            <w:tr w:rsidR="00B420CD" w14:paraId="5A385937" w14:textId="77777777" w:rsidTr="00AD4A75">
              <w:trPr>
                <w:trHeight w:val="563"/>
              </w:trPr>
              <w:tc>
                <w:tcPr>
                  <w:tcW w:w="3730" w:type="dxa"/>
                </w:tcPr>
                <w:p w14:paraId="61A551B7" w14:textId="1D49C814" w:rsidR="000800AB" w:rsidRPr="00C406E5" w:rsidRDefault="000800AB" w:rsidP="000800AB">
                  <w:pPr>
                    <w:pStyle w:val="Heading3"/>
                    <w:rPr>
                      <w:b w:val="0"/>
                      <w:bCs/>
                    </w:rPr>
                  </w:pPr>
                  <w:r w:rsidRPr="00C406E5">
                    <w:rPr>
                      <w:b w:val="0"/>
                      <w:bCs/>
                    </w:rPr>
                    <w:t>Bachelor of Engineering in electronics and communication.</w:t>
                  </w:r>
                </w:p>
              </w:tc>
              <w:tc>
                <w:tcPr>
                  <w:tcW w:w="3778" w:type="dxa"/>
                </w:tcPr>
                <w:p w14:paraId="1E3CC3F5" w14:textId="21430047" w:rsidR="000800AB" w:rsidRPr="00C406E5" w:rsidRDefault="00B420CD" w:rsidP="000800AB">
                  <w:pPr>
                    <w:pStyle w:val="Heading3"/>
                    <w:rPr>
                      <w:b w:val="0"/>
                      <w:bCs/>
                    </w:rPr>
                  </w:pPr>
                  <w:r w:rsidRPr="00C406E5">
                    <w:rPr>
                      <w:b w:val="0"/>
                      <w:bCs/>
                    </w:rPr>
                    <w:t>K.L.E. Technological university, hubli.</w:t>
                  </w:r>
                </w:p>
              </w:tc>
              <w:tc>
                <w:tcPr>
                  <w:tcW w:w="1276" w:type="dxa"/>
                </w:tcPr>
                <w:p w14:paraId="1C3645C1" w14:textId="24C8271F" w:rsidR="000800AB" w:rsidRPr="00C406E5" w:rsidRDefault="00F75A61" w:rsidP="000800AB">
                  <w:pPr>
                    <w:pStyle w:val="Heading3"/>
                    <w:rPr>
                      <w:b w:val="0"/>
                      <w:bCs/>
                    </w:rPr>
                  </w:pPr>
                  <w:r w:rsidRPr="00C406E5">
                    <w:rPr>
                      <w:b w:val="0"/>
                      <w:bCs/>
                    </w:rPr>
                    <w:t>2016-2020</w:t>
                  </w:r>
                  <w:r w:rsidR="00B420CD" w:rsidRPr="00C406E5">
                    <w:rPr>
                      <w:b w:val="0"/>
                      <w:bCs/>
                    </w:rPr>
                    <w:t>.</w:t>
                  </w:r>
                </w:p>
              </w:tc>
              <w:tc>
                <w:tcPr>
                  <w:tcW w:w="1276" w:type="dxa"/>
                </w:tcPr>
                <w:p w14:paraId="691EB5FB" w14:textId="4C96249C" w:rsidR="000800AB" w:rsidRPr="00C406E5" w:rsidRDefault="00B420CD" w:rsidP="000800AB">
                  <w:pPr>
                    <w:pStyle w:val="Heading3"/>
                    <w:rPr>
                      <w:b w:val="0"/>
                      <w:bCs/>
                    </w:rPr>
                  </w:pPr>
                  <w:r w:rsidRPr="00C406E5">
                    <w:rPr>
                      <w:b w:val="0"/>
                      <w:bCs/>
                    </w:rPr>
                    <w:t>7.21 CGPA</w:t>
                  </w:r>
                </w:p>
              </w:tc>
            </w:tr>
            <w:tr w:rsidR="00F75A61" w14:paraId="0F98E1FD" w14:textId="77777777" w:rsidTr="00AD4A75">
              <w:tc>
                <w:tcPr>
                  <w:tcW w:w="3730" w:type="dxa"/>
                </w:tcPr>
                <w:p w14:paraId="3EC37690" w14:textId="73F1EE6C" w:rsidR="000800AB" w:rsidRPr="00C406E5" w:rsidRDefault="00B420CD" w:rsidP="000800AB">
                  <w:pPr>
                    <w:pStyle w:val="Heading3"/>
                    <w:rPr>
                      <w:b w:val="0"/>
                      <w:bCs/>
                    </w:rPr>
                  </w:pPr>
                  <w:r w:rsidRPr="00C406E5">
                    <w:rPr>
                      <w:b w:val="0"/>
                      <w:bCs/>
                    </w:rPr>
                    <w:t>P</w:t>
                  </w:r>
                  <w:r w:rsidR="00E228ED" w:rsidRPr="00C406E5">
                    <w:rPr>
                      <w:b w:val="0"/>
                      <w:bCs/>
                    </w:rPr>
                    <w:t>.</w:t>
                  </w:r>
                  <w:r w:rsidRPr="00C406E5">
                    <w:rPr>
                      <w:b w:val="0"/>
                      <w:bCs/>
                    </w:rPr>
                    <w:t>U</w:t>
                  </w:r>
                  <w:r w:rsidR="00E228ED" w:rsidRPr="00C406E5">
                    <w:rPr>
                      <w:b w:val="0"/>
                      <w:bCs/>
                    </w:rPr>
                    <w:t>.</w:t>
                  </w:r>
                  <w:r w:rsidRPr="00C406E5">
                    <w:rPr>
                      <w:b w:val="0"/>
                      <w:bCs/>
                    </w:rPr>
                    <w:t>C</w:t>
                  </w:r>
                  <w:r w:rsidR="00E228ED" w:rsidRPr="00C406E5">
                    <w:rPr>
                      <w:b w:val="0"/>
                      <w:bCs/>
                    </w:rPr>
                    <w:t>.</w:t>
                  </w:r>
                  <w:r w:rsidRPr="00C406E5">
                    <w:rPr>
                      <w:b w:val="0"/>
                      <w:bCs/>
                    </w:rPr>
                    <w:t xml:space="preserve"> in PCMB combination</w:t>
                  </w:r>
                  <w:r w:rsidR="0080754F" w:rsidRPr="00C406E5">
                    <w:rPr>
                      <w:b w:val="0"/>
                      <w:bCs/>
                    </w:rPr>
                    <w:t>.</w:t>
                  </w:r>
                </w:p>
              </w:tc>
              <w:tc>
                <w:tcPr>
                  <w:tcW w:w="3778" w:type="dxa"/>
                </w:tcPr>
                <w:p w14:paraId="6BA83525" w14:textId="61C36D3F" w:rsidR="000800AB" w:rsidRPr="00C406E5" w:rsidRDefault="00B420CD" w:rsidP="000800AB">
                  <w:pPr>
                    <w:pStyle w:val="Heading3"/>
                    <w:rPr>
                      <w:b w:val="0"/>
                      <w:bCs/>
                    </w:rPr>
                  </w:pPr>
                  <w:r w:rsidRPr="00C406E5">
                    <w:rPr>
                      <w:b w:val="0"/>
                      <w:bCs/>
                    </w:rPr>
                    <w:t>vidyaniketan p.u. science college, hubli.</w:t>
                  </w:r>
                </w:p>
              </w:tc>
              <w:tc>
                <w:tcPr>
                  <w:tcW w:w="1276" w:type="dxa"/>
                </w:tcPr>
                <w:p w14:paraId="2F0BCD8B" w14:textId="548E1A76" w:rsidR="000800AB" w:rsidRPr="00C406E5" w:rsidRDefault="00F75A61" w:rsidP="000800AB">
                  <w:pPr>
                    <w:pStyle w:val="Heading3"/>
                    <w:rPr>
                      <w:b w:val="0"/>
                      <w:bCs/>
                    </w:rPr>
                  </w:pPr>
                  <w:r w:rsidRPr="00C406E5">
                    <w:rPr>
                      <w:b w:val="0"/>
                      <w:bCs/>
                    </w:rPr>
                    <w:t>2014-2016</w:t>
                  </w:r>
                  <w:r w:rsidR="00B420CD" w:rsidRPr="00C406E5">
                    <w:rPr>
                      <w:b w:val="0"/>
                      <w:bCs/>
                    </w:rPr>
                    <w:t>.</w:t>
                  </w:r>
                </w:p>
              </w:tc>
              <w:tc>
                <w:tcPr>
                  <w:tcW w:w="1276" w:type="dxa"/>
                </w:tcPr>
                <w:p w14:paraId="72D92622" w14:textId="2102440E" w:rsidR="000800AB" w:rsidRPr="00C406E5" w:rsidRDefault="00B420CD" w:rsidP="000800AB">
                  <w:pPr>
                    <w:pStyle w:val="Heading3"/>
                    <w:rPr>
                      <w:b w:val="0"/>
                      <w:bCs/>
                    </w:rPr>
                  </w:pPr>
                  <w:r w:rsidRPr="00C406E5">
                    <w:rPr>
                      <w:b w:val="0"/>
                      <w:bCs/>
                    </w:rPr>
                    <w:t>80.83 %</w:t>
                  </w:r>
                </w:p>
              </w:tc>
            </w:tr>
            <w:tr w:rsidR="00B420CD" w14:paraId="03311F91" w14:textId="77777777" w:rsidTr="00AD4A75">
              <w:trPr>
                <w:trHeight w:val="460"/>
              </w:trPr>
              <w:tc>
                <w:tcPr>
                  <w:tcW w:w="3730" w:type="dxa"/>
                </w:tcPr>
                <w:p w14:paraId="77224F4B" w14:textId="414A7AF5" w:rsidR="000800AB" w:rsidRPr="00C406E5" w:rsidRDefault="00B420CD" w:rsidP="000800AB">
                  <w:pPr>
                    <w:pStyle w:val="Heading3"/>
                    <w:rPr>
                      <w:b w:val="0"/>
                      <w:bCs/>
                    </w:rPr>
                  </w:pPr>
                  <w:r w:rsidRPr="00C406E5">
                    <w:rPr>
                      <w:b w:val="0"/>
                      <w:bCs/>
                    </w:rPr>
                    <w:t>s</w:t>
                  </w:r>
                  <w:r w:rsidR="0080754F" w:rsidRPr="00C406E5">
                    <w:rPr>
                      <w:b w:val="0"/>
                      <w:bCs/>
                    </w:rPr>
                    <w:t>.</w:t>
                  </w:r>
                  <w:r w:rsidRPr="00C406E5">
                    <w:rPr>
                      <w:b w:val="0"/>
                      <w:bCs/>
                    </w:rPr>
                    <w:t>s</w:t>
                  </w:r>
                  <w:r w:rsidR="0080754F" w:rsidRPr="00C406E5">
                    <w:rPr>
                      <w:b w:val="0"/>
                      <w:bCs/>
                    </w:rPr>
                    <w:t>.</w:t>
                  </w:r>
                  <w:r w:rsidRPr="00C406E5">
                    <w:rPr>
                      <w:b w:val="0"/>
                      <w:bCs/>
                    </w:rPr>
                    <w:t>l</w:t>
                  </w:r>
                  <w:r w:rsidR="0080754F" w:rsidRPr="00C406E5">
                    <w:rPr>
                      <w:b w:val="0"/>
                      <w:bCs/>
                    </w:rPr>
                    <w:t>.</w:t>
                  </w:r>
                  <w:r w:rsidRPr="00C406E5">
                    <w:rPr>
                      <w:b w:val="0"/>
                      <w:bCs/>
                    </w:rPr>
                    <w:t>c</w:t>
                  </w:r>
                  <w:r w:rsidR="0080754F" w:rsidRPr="00C406E5">
                    <w:rPr>
                      <w:b w:val="0"/>
                      <w:bCs/>
                    </w:rPr>
                    <w:t>.</w:t>
                  </w:r>
                </w:p>
              </w:tc>
              <w:tc>
                <w:tcPr>
                  <w:tcW w:w="3778" w:type="dxa"/>
                </w:tcPr>
                <w:p w14:paraId="7A48ECC6" w14:textId="12742C57" w:rsidR="000800AB" w:rsidRPr="00C406E5" w:rsidRDefault="00B420CD" w:rsidP="000800AB">
                  <w:pPr>
                    <w:pStyle w:val="Heading3"/>
                    <w:rPr>
                      <w:b w:val="0"/>
                      <w:bCs/>
                    </w:rPr>
                  </w:pPr>
                  <w:r w:rsidRPr="00C406E5">
                    <w:rPr>
                      <w:b w:val="0"/>
                      <w:bCs/>
                    </w:rPr>
                    <w:t>St. mary’s high school, hubli.</w:t>
                  </w:r>
                </w:p>
              </w:tc>
              <w:tc>
                <w:tcPr>
                  <w:tcW w:w="1276" w:type="dxa"/>
                </w:tcPr>
                <w:p w14:paraId="5AB063EF" w14:textId="67055CD8" w:rsidR="000800AB" w:rsidRPr="00C406E5" w:rsidRDefault="00F75A61" w:rsidP="000800AB">
                  <w:pPr>
                    <w:pStyle w:val="Heading3"/>
                    <w:rPr>
                      <w:b w:val="0"/>
                      <w:bCs/>
                    </w:rPr>
                  </w:pPr>
                  <w:r w:rsidRPr="00C406E5">
                    <w:rPr>
                      <w:b w:val="0"/>
                      <w:bCs/>
                    </w:rPr>
                    <w:t>2004-</w:t>
                  </w:r>
                  <w:r w:rsidR="00B420CD" w:rsidRPr="00C406E5">
                    <w:rPr>
                      <w:b w:val="0"/>
                      <w:bCs/>
                    </w:rPr>
                    <w:t>2014.</w:t>
                  </w:r>
                </w:p>
              </w:tc>
              <w:tc>
                <w:tcPr>
                  <w:tcW w:w="1276" w:type="dxa"/>
                </w:tcPr>
                <w:p w14:paraId="3BF6B957" w14:textId="341AD5FF" w:rsidR="000800AB" w:rsidRPr="00C406E5" w:rsidRDefault="00B420CD" w:rsidP="000800AB">
                  <w:pPr>
                    <w:pStyle w:val="Heading3"/>
                    <w:rPr>
                      <w:b w:val="0"/>
                      <w:bCs/>
                    </w:rPr>
                  </w:pPr>
                  <w:r w:rsidRPr="00C406E5">
                    <w:rPr>
                      <w:b w:val="0"/>
                      <w:bCs/>
                    </w:rPr>
                    <w:t>88.16 %</w:t>
                  </w:r>
                </w:p>
              </w:tc>
            </w:tr>
          </w:tbl>
          <w:p w14:paraId="66B2765D" w14:textId="728BCAF8" w:rsidR="000800AB" w:rsidRDefault="000800AB" w:rsidP="000800AB">
            <w:pPr>
              <w:pStyle w:val="Heading3"/>
              <w:outlineLvl w:val="2"/>
            </w:pPr>
          </w:p>
        </w:tc>
      </w:tr>
    </w:tbl>
    <w:p w14:paraId="5C14C9BC" w14:textId="3C91405E" w:rsidR="00486277" w:rsidRPr="00CF1A49" w:rsidRDefault="00856424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A0933D361D234B41B901B6CDBA9D7239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p w14:paraId="2B5F2340" w14:textId="2600C1C6" w:rsidR="00846695" w:rsidRDefault="00846695" w:rsidP="00846695">
      <w:pPr>
        <w:pStyle w:val="Heading2"/>
      </w:pPr>
      <w:r>
        <w:t>Soft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33"/>
        <w:gridCol w:w="5233"/>
      </w:tblGrid>
      <w:tr w:rsidR="00846695" w:rsidRPr="006E1507" w14:paraId="784C063F" w14:textId="77777777" w:rsidTr="00085766">
        <w:tc>
          <w:tcPr>
            <w:tcW w:w="4680" w:type="dxa"/>
          </w:tcPr>
          <w:p w14:paraId="28CEE686" w14:textId="77777777" w:rsidR="00846695" w:rsidRPr="006E1507" w:rsidRDefault="00846695" w:rsidP="00085766">
            <w:pPr>
              <w:pStyle w:val="ListBullet"/>
              <w:contextualSpacing w:val="0"/>
            </w:pPr>
            <w:r>
              <w:t>Leadership.</w:t>
            </w:r>
          </w:p>
          <w:p w14:paraId="246E5F99" w14:textId="77777777" w:rsidR="00846695" w:rsidRDefault="00846695" w:rsidP="00085766">
            <w:pPr>
              <w:pStyle w:val="ListBullet"/>
              <w:contextualSpacing w:val="0"/>
            </w:pPr>
            <w:r>
              <w:t>Diligent.</w:t>
            </w:r>
          </w:p>
          <w:p w14:paraId="39563DE9" w14:textId="77777777" w:rsidR="00846695" w:rsidRPr="006E1507" w:rsidRDefault="00846695" w:rsidP="00085766">
            <w:pPr>
              <w:pStyle w:val="ListBullet"/>
              <w:contextualSpacing w:val="0"/>
            </w:pPr>
            <w:r>
              <w:t>Good team player.</w:t>
            </w:r>
          </w:p>
        </w:tc>
        <w:tc>
          <w:tcPr>
            <w:tcW w:w="4680" w:type="dxa"/>
            <w:tcMar>
              <w:left w:w="360" w:type="dxa"/>
            </w:tcMar>
          </w:tcPr>
          <w:p w14:paraId="3C91D881" w14:textId="77777777" w:rsidR="00846695" w:rsidRPr="006E1507" w:rsidRDefault="00846695" w:rsidP="00085766">
            <w:pPr>
              <w:pStyle w:val="ListBullet"/>
              <w:contextualSpacing w:val="0"/>
            </w:pPr>
            <w:r>
              <w:t>Adaptable.</w:t>
            </w:r>
          </w:p>
          <w:p w14:paraId="422BA3EE" w14:textId="77777777" w:rsidR="00846695" w:rsidRDefault="00846695" w:rsidP="00085766">
            <w:pPr>
              <w:pStyle w:val="ListBullet"/>
              <w:contextualSpacing w:val="0"/>
            </w:pPr>
            <w:r>
              <w:t>Public speaking.</w:t>
            </w:r>
          </w:p>
          <w:p w14:paraId="1F3CBDDA" w14:textId="77777777" w:rsidR="00846695" w:rsidRPr="006E1507" w:rsidRDefault="00846695" w:rsidP="00085766">
            <w:pPr>
              <w:pStyle w:val="ListBullet"/>
              <w:contextualSpacing w:val="0"/>
            </w:pPr>
            <w:r>
              <w:t>Lifelong learner.</w:t>
            </w:r>
          </w:p>
        </w:tc>
      </w:tr>
    </w:tbl>
    <w:p w14:paraId="2567BB5C" w14:textId="1EBCD1F3" w:rsidR="00846695" w:rsidRDefault="00846695" w:rsidP="00846695">
      <w:pPr>
        <w:pStyle w:val="Heading2"/>
      </w:pPr>
      <w: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33"/>
        <w:gridCol w:w="5233"/>
      </w:tblGrid>
      <w:tr w:rsidR="00846695" w:rsidRPr="006E1507" w14:paraId="10A93E3F" w14:textId="77777777" w:rsidTr="00AF3CD0">
        <w:tc>
          <w:tcPr>
            <w:tcW w:w="5233" w:type="dxa"/>
          </w:tcPr>
          <w:p w14:paraId="40C7BE29" w14:textId="41373F67" w:rsidR="00846695" w:rsidRDefault="0076322F" w:rsidP="0076322F">
            <w:pPr>
              <w:pStyle w:val="ListBullet"/>
              <w:contextualSpacing w:val="0"/>
            </w:pPr>
            <w:r>
              <w:t>Python Language.</w:t>
            </w:r>
          </w:p>
          <w:p w14:paraId="4C018C1E" w14:textId="77777777" w:rsidR="0076322F" w:rsidRDefault="00EE78B2" w:rsidP="0076322F">
            <w:pPr>
              <w:pStyle w:val="ListBullet"/>
              <w:contextualSpacing w:val="0"/>
            </w:pPr>
            <w:r>
              <w:t>R Language.</w:t>
            </w:r>
          </w:p>
          <w:p w14:paraId="5294D94B" w14:textId="77777777" w:rsidR="0076322F" w:rsidRDefault="0076322F" w:rsidP="0076322F">
            <w:pPr>
              <w:pStyle w:val="ListBullet"/>
              <w:contextualSpacing w:val="0"/>
            </w:pPr>
            <w:r>
              <w:t>Microsoft excel.</w:t>
            </w:r>
          </w:p>
          <w:p w14:paraId="52377626" w14:textId="620F4B88" w:rsidR="0076322F" w:rsidRDefault="0076322F" w:rsidP="0076322F">
            <w:pPr>
              <w:pStyle w:val="ListBullet"/>
              <w:contextualSpacing w:val="0"/>
            </w:pPr>
            <w:r>
              <w:t>Tableau.</w:t>
            </w:r>
          </w:p>
          <w:p w14:paraId="5933AE16" w14:textId="44E54CB1" w:rsidR="0076322F" w:rsidRPr="006E1507" w:rsidRDefault="007833A2" w:rsidP="0076322F">
            <w:pPr>
              <w:pStyle w:val="ListBullet"/>
              <w:contextualSpacing w:val="0"/>
            </w:pPr>
            <w:r>
              <w:t>VMware Workstation.</w:t>
            </w:r>
          </w:p>
        </w:tc>
        <w:tc>
          <w:tcPr>
            <w:tcW w:w="5233" w:type="dxa"/>
            <w:tcMar>
              <w:left w:w="360" w:type="dxa"/>
            </w:tcMar>
          </w:tcPr>
          <w:p w14:paraId="2EAA7934" w14:textId="2AAF3E40" w:rsidR="00846695" w:rsidRPr="006E1507" w:rsidRDefault="0076322F" w:rsidP="00085766">
            <w:pPr>
              <w:pStyle w:val="ListBullet"/>
              <w:contextualSpacing w:val="0"/>
            </w:pPr>
            <w:r>
              <w:t>PostgreSQL.</w:t>
            </w:r>
          </w:p>
          <w:p w14:paraId="5CF8995B" w14:textId="41934161" w:rsidR="00846695" w:rsidRDefault="00F75A61" w:rsidP="00085766">
            <w:pPr>
              <w:pStyle w:val="ListBullet"/>
              <w:contextualSpacing w:val="0"/>
            </w:pPr>
            <w:r>
              <w:t>MongoDB</w:t>
            </w:r>
            <w:r w:rsidR="00846695">
              <w:t>.</w:t>
            </w:r>
          </w:p>
          <w:p w14:paraId="7584ABE0" w14:textId="77777777" w:rsidR="00A0221E" w:rsidRDefault="0076322F" w:rsidP="0076322F">
            <w:pPr>
              <w:pStyle w:val="ListBullet"/>
            </w:pPr>
            <w:r>
              <w:t>SAS.</w:t>
            </w:r>
          </w:p>
          <w:p w14:paraId="571DEC55" w14:textId="320054BF" w:rsidR="0076322F" w:rsidRDefault="0076322F" w:rsidP="0076322F">
            <w:pPr>
              <w:pStyle w:val="ListBullet"/>
            </w:pPr>
            <w:r>
              <w:t>SEO.</w:t>
            </w:r>
          </w:p>
          <w:p w14:paraId="48200D40" w14:textId="46EA259A" w:rsidR="0076322F" w:rsidRPr="006E1507" w:rsidRDefault="007833A2" w:rsidP="0076322F">
            <w:pPr>
              <w:pStyle w:val="ListBullet"/>
            </w:pPr>
            <w:r>
              <w:t>Basic Web development.</w:t>
            </w:r>
          </w:p>
        </w:tc>
      </w:tr>
    </w:tbl>
    <w:p w14:paraId="13B5CEDB" w14:textId="3EBC7AE7" w:rsidR="002E02AF" w:rsidRDefault="002E02AF">
      <w:pPr>
        <w:pStyle w:val="Heading1"/>
      </w:pPr>
      <w:r>
        <w:t>Projects</w:t>
      </w:r>
    </w:p>
    <w:p w14:paraId="23E0A96C" w14:textId="41EFE75E" w:rsidR="002C5CB3" w:rsidRDefault="002C5CB3" w:rsidP="002C5CB3">
      <w:pPr>
        <w:pStyle w:val="ListBullet"/>
      </w:pPr>
      <w:r w:rsidRPr="00974F67">
        <w:rPr>
          <w:b/>
          <w:bCs/>
        </w:rPr>
        <w:t xml:space="preserve">Autonomous </w:t>
      </w:r>
      <w:r w:rsidR="007A099E">
        <w:rPr>
          <w:b/>
          <w:bCs/>
        </w:rPr>
        <w:t>Unmanned-Aerial-Vehicle</w:t>
      </w:r>
      <w:r w:rsidRPr="00974F67">
        <w:rPr>
          <w:b/>
          <w:bCs/>
        </w:rPr>
        <w:t xml:space="preserve"> (2019 – 2020):</w:t>
      </w:r>
      <w:r>
        <w:t xml:space="preserve">  Smart multi-purpose drone created for institutional research</w:t>
      </w:r>
      <w:r w:rsidR="007A099E">
        <w:t xml:space="preserve"> by a multi-disciplinary team of </w:t>
      </w:r>
      <w:r w:rsidR="00161FBC">
        <w:t>nine BVB-ians</w:t>
      </w:r>
      <w:r>
        <w:t>.</w:t>
      </w:r>
    </w:p>
    <w:p w14:paraId="146D6EB3" w14:textId="0F054B7A" w:rsidR="002C5CB3" w:rsidRDefault="002C5CB3" w:rsidP="002C5CB3">
      <w:pPr>
        <w:pStyle w:val="ListBullet"/>
      </w:pPr>
      <w:r w:rsidRPr="00974F67">
        <w:rPr>
          <w:b/>
          <w:bCs/>
        </w:rPr>
        <w:t>Hexapod for search and rescue (2018 – 2019):</w:t>
      </w:r>
      <w:r>
        <w:t xml:space="preserve"> A compact and versatile robot used to survey areas where its hazardous to human beings.</w:t>
      </w:r>
    </w:p>
    <w:p w14:paraId="2B6B97AE" w14:textId="61091E8A" w:rsidR="002C5CB3" w:rsidRDefault="002C5CB3" w:rsidP="002C5CB3">
      <w:pPr>
        <w:pStyle w:val="ListBullet"/>
      </w:pPr>
      <w:r w:rsidRPr="00974F67">
        <w:rPr>
          <w:b/>
          <w:bCs/>
        </w:rPr>
        <w:t>Home automation using gesture recognition (2017 – 2018):</w:t>
      </w:r>
      <w:r>
        <w:t xml:space="preserve"> An automated system which uses </w:t>
      </w:r>
      <w:r w:rsidR="00075AAE">
        <w:t>“gesture” as input and performs an assigned task when the custom event is triggered.</w:t>
      </w:r>
    </w:p>
    <w:p w14:paraId="05DB8CBA" w14:textId="18019A76" w:rsidR="0076322F" w:rsidRDefault="0076322F">
      <w:pPr>
        <w:pStyle w:val="Heading1"/>
      </w:pPr>
      <w:r>
        <w:lastRenderedPageBreak/>
        <w:t>Mini-Projects</w:t>
      </w:r>
    </w:p>
    <w:p w14:paraId="3E0D061D" w14:textId="66DB1D69" w:rsidR="0076322F" w:rsidRDefault="00AF44F8" w:rsidP="0076322F">
      <w:pPr>
        <w:pStyle w:val="ListBullet"/>
      </w:pPr>
      <w:r w:rsidRPr="00AF44F8">
        <w:rPr>
          <w:b/>
          <w:bCs/>
        </w:rPr>
        <w:t>Sweat Analyzing Biosensor:</w:t>
      </w:r>
      <w:r w:rsidR="0076322F">
        <w:t xml:space="preserve"> </w:t>
      </w:r>
      <w:r>
        <w:t>A soft biosensor for analysis of sweat for the biomarkers of glucose, pH, lactic acid, etc. The biosensor is made of PDMS material and the analysis is done by colorimetric analysis.</w:t>
      </w:r>
    </w:p>
    <w:p w14:paraId="0334395C" w14:textId="7D52EF9B" w:rsidR="0076322F" w:rsidRPr="00E20C47" w:rsidRDefault="00E20C47" w:rsidP="0076322F">
      <w:pPr>
        <w:pStyle w:val="ListBullet"/>
      </w:pPr>
      <w:r>
        <w:rPr>
          <w:b/>
          <w:bCs/>
        </w:rPr>
        <w:t>Remote Controlled</w:t>
      </w:r>
      <w:r w:rsidRPr="00E20C47">
        <w:rPr>
          <w:b/>
          <w:bCs/>
        </w:rPr>
        <w:t xml:space="preserve"> Lawn-mower:</w:t>
      </w:r>
      <w:r>
        <w:rPr>
          <w:b/>
          <w:bCs/>
        </w:rPr>
        <w:t xml:space="preserve"> </w:t>
      </w:r>
      <w:r w:rsidRPr="00E20C47">
        <w:t xml:space="preserve">A </w:t>
      </w:r>
      <w:r>
        <w:t xml:space="preserve">simple </w:t>
      </w:r>
      <w:r w:rsidRPr="00E20C47">
        <w:t>radio controlled lawn-mower with obstacle detection</w:t>
      </w:r>
      <w:r>
        <w:t>, created during the first year of college to study engineering design</w:t>
      </w:r>
      <w:r w:rsidRPr="00E20C47">
        <w:t>.</w:t>
      </w:r>
    </w:p>
    <w:p w14:paraId="2BB73EE5" w14:textId="23C81C37" w:rsidR="00AF3CD0" w:rsidRDefault="009A7F2E" w:rsidP="00AF3CD0">
      <w:pPr>
        <w:pStyle w:val="Heading1"/>
      </w:pPr>
      <w:r>
        <w:t xml:space="preserve">CO-CURRICULAR </w:t>
      </w:r>
      <w:r w:rsidR="00AF3CD0">
        <w:t>Acheivements</w:t>
      </w:r>
    </w:p>
    <w:p w14:paraId="1AE7C9F1" w14:textId="39E0C6BC" w:rsidR="00EB6273" w:rsidRDefault="00EB6273" w:rsidP="00AF3CD0">
      <w:pPr>
        <w:pStyle w:val="ListBullet"/>
      </w:pPr>
      <w:r>
        <w:t xml:space="preserve">Won second place in I.o.T. project competition conducted at the end of the internship by EXPERTSHUB in </w:t>
      </w:r>
      <w:r w:rsidR="00BC1DDD">
        <w:t>B</w:t>
      </w:r>
      <w:r>
        <w:t>angalore.</w:t>
      </w:r>
    </w:p>
    <w:p w14:paraId="2FF49CA7" w14:textId="27B08BDA" w:rsidR="00AF3CD0" w:rsidRDefault="00EB6273" w:rsidP="00AF3CD0">
      <w:pPr>
        <w:pStyle w:val="ListBullet"/>
      </w:pPr>
      <w:r>
        <w:t xml:space="preserve"> Part</w:t>
      </w:r>
      <w:r w:rsidR="00BC1DDD">
        <w:t xml:space="preserve">icipated in </w:t>
      </w:r>
      <w:r w:rsidR="00A203A8">
        <w:t>24-hour</w:t>
      </w:r>
      <w:r w:rsidR="00BC1DDD">
        <w:t xml:space="preserve"> hackathon conducted by Sandbox Startups on 2</w:t>
      </w:r>
      <w:r w:rsidR="00BC1DDD" w:rsidRPr="00BC1DDD">
        <w:rPr>
          <w:vertAlign w:val="superscript"/>
        </w:rPr>
        <w:t>nd</w:t>
      </w:r>
      <w:r w:rsidR="00BC1DDD">
        <w:t xml:space="preserve"> and 3</w:t>
      </w:r>
      <w:r w:rsidR="00BC1DDD" w:rsidRPr="00BC1DDD">
        <w:rPr>
          <w:vertAlign w:val="superscript"/>
        </w:rPr>
        <w:t>rd</w:t>
      </w:r>
      <w:r w:rsidR="00BC1DDD">
        <w:t xml:space="preserve"> February </w:t>
      </w:r>
      <w:r w:rsidR="001B5245">
        <w:t>of 2018</w:t>
      </w:r>
      <w:r w:rsidR="00BC1DDD">
        <w:t>, fo</w:t>
      </w:r>
      <w:r w:rsidR="001B5245">
        <w:t>r</w:t>
      </w:r>
      <w:r w:rsidR="00BC1DDD">
        <w:t xml:space="preserve"> developing technical solutions to solve the social problems.</w:t>
      </w:r>
    </w:p>
    <w:p w14:paraId="628356EB" w14:textId="7E0E8BA2" w:rsidR="00BC1DDD" w:rsidRDefault="00BC1DDD" w:rsidP="00AF3CD0">
      <w:pPr>
        <w:pStyle w:val="ListBullet"/>
      </w:pPr>
      <w:r>
        <w:t>Volunteered in many events like Daan-Utsav, Swachh Bharat Abhiyan drive etc.</w:t>
      </w:r>
    </w:p>
    <w:p w14:paraId="66AE6712" w14:textId="2C492177" w:rsidR="004032CE" w:rsidRDefault="004032CE">
      <w:pPr>
        <w:pStyle w:val="Heading1"/>
      </w:pPr>
      <w:r>
        <w:t>Interests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33"/>
        <w:gridCol w:w="5233"/>
      </w:tblGrid>
      <w:tr w:rsidR="004032CE" w:rsidRPr="006E1507" w14:paraId="042B32C5" w14:textId="77777777" w:rsidTr="00085766">
        <w:tc>
          <w:tcPr>
            <w:tcW w:w="4680" w:type="dxa"/>
          </w:tcPr>
          <w:p w14:paraId="159E7936" w14:textId="48C35EEE" w:rsidR="004032CE" w:rsidRPr="006E1507" w:rsidRDefault="004032CE" w:rsidP="00085766">
            <w:pPr>
              <w:pStyle w:val="ListBullet"/>
              <w:contextualSpacing w:val="0"/>
            </w:pPr>
            <w:r>
              <w:t>Video Games.</w:t>
            </w:r>
          </w:p>
          <w:p w14:paraId="1ECB07A7" w14:textId="77777777" w:rsidR="004032CE" w:rsidRDefault="004032CE" w:rsidP="004032CE">
            <w:pPr>
              <w:pStyle w:val="ListBullet"/>
              <w:contextualSpacing w:val="0"/>
            </w:pPr>
            <w:r>
              <w:t>Photography.</w:t>
            </w:r>
          </w:p>
          <w:p w14:paraId="473A4DA0" w14:textId="743B8580" w:rsidR="00EB6273" w:rsidRPr="006E1507" w:rsidRDefault="00EB6273" w:rsidP="004032CE">
            <w:pPr>
              <w:pStyle w:val="ListBullet"/>
              <w:contextualSpacing w:val="0"/>
            </w:pPr>
            <w:r>
              <w:t>Cooking.</w:t>
            </w:r>
          </w:p>
        </w:tc>
        <w:tc>
          <w:tcPr>
            <w:tcW w:w="4680" w:type="dxa"/>
            <w:tcMar>
              <w:left w:w="360" w:type="dxa"/>
            </w:tcMar>
          </w:tcPr>
          <w:p w14:paraId="22C0C087" w14:textId="3FED4BC6" w:rsidR="004032CE" w:rsidRPr="006E1507" w:rsidRDefault="004032CE" w:rsidP="00085766">
            <w:pPr>
              <w:pStyle w:val="ListBullet"/>
              <w:contextualSpacing w:val="0"/>
            </w:pPr>
            <w:r>
              <w:t>Data Analytics.</w:t>
            </w:r>
          </w:p>
          <w:p w14:paraId="51247F56" w14:textId="77777777" w:rsidR="004032CE" w:rsidRDefault="004032CE" w:rsidP="004032CE">
            <w:pPr>
              <w:pStyle w:val="ListBullet"/>
              <w:contextualSpacing w:val="0"/>
            </w:pPr>
            <w:r>
              <w:t>Machine Learning.</w:t>
            </w:r>
          </w:p>
          <w:p w14:paraId="34282BF5" w14:textId="7B8B5A72" w:rsidR="00A0221E" w:rsidRPr="006E1507" w:rsidRDefault="00F8499A" w:rsidP="004032CE">
            <w:pPr>
              <w:pStyle w:val="ListBullet"/>
              <w:contextualSpacing w:val="0"/>
            </w:pPr>
            <w:r>
              <w:t>Exploring Movies.</w:t>
            </w:r>
          </w:p>
        </w:tc>
      </w:tr>
    </w:tbl>
    <w:p w14:paraId="12022A06" w14:textId="37729CF5" w:rsidR="00B51D1B" w:rsidRDefault="004032CE" w:rsidP="00846695">
      <w:pPr>
        <w:pStyle w:val="Heading1"/>
      </w:pPr>
      <w:r>
        <w:t xml:space="preserve">Personal </w:t>
      </w:r>
      <w:r w:rsidR="00EE4E1D">
        <w:t>Details</w:t>
      </w:r>
    </w:p>
    <w:p w14:paraId="12B0F14F" w14:textId="4B6D6488" w:rsidR="004032CE" w:rsidRDefault="007F5B8C" w:rsidP="004032CE">
      <w:pPr>
        <w:pStyle w:val="ListBullet"/>
      </w:pPr>
      <w:r>
        <w:t>Date of Birth</w:t>
      </w:r>
      <w:r>
        <w:tab/>
      </w:r>
      <w:r>
        <w:tab/>
        <w:t>:  26 July 1998.</w:t>
      </w:r>
    </w:p>
    <w:p w14:paraId="7BC151A2" w14:textId="3BA5E045" w:rsidR="007F5B8C" w:rsidRDefault="007F5B8C" w:rsidP="007F5B8C">
      <w:pPr>
        <w:pStyle w:val="ListBullet"/>
      </w:pPr>
      <w:r>
        <w:t>Fathers’ Name</w:t>
      </w:r>
      <w:r>
        <w:tab/>
      </w:r>
      <w:r>
        <w:tab/>
        <w:t>:  Mr. Gopalkrishna Kamath.</w:t>
      </w:r>
    </w:p>
    <w:p w14:paraId="3EB69278" w14:textId="546AAE64" w:rsidR="007F5B8C" w:rsidRDefault="007F5B8C" w:rsidP="004032CE">
      <w:pPr>
        <w:pStyle w:val="ListBullet"/>
      </w:pPr>
      <w:r>
        <w:t>Mothers’ Name</w:t>
      </w:r>
      <w:r>
        <w:tab/>
      </w:r>
      <w:r>
        <w:tab/>
        <w:t>:  Mrs. Rekha Kamath.</w:t>
      </w:r>
    </w:p>
    <w:p w14:paraId="1BB1233F" w14:textId="7A607E6B" w:rsidR="004F3588" w:rsidRDefault="004F3588" w:rsidP="004032CE">
      <w:pPr>
        <w:pStyle w:val="ListBullet"/>
      </w:pPr>
      <w:r>
        <w:t>Address</w:t>
      </w:r>
      <w:r w:rsidR="00D501BD">
        <w:tab/>
      </w:r>
      <w:r w:rsidR="00D501BD">
        <w:tab/>
      </w:r>
      <w:r w:rsidR="00D501BD">
        <w:tab/>
        <w:t>:</w:t>
      </w:r>
      <w:r>
        <w:t xml:space="preserve">  H.no. 151, Shakti</w:t>
      </w:r>
      <w:r w:rsidR="00D501BD">
        <w:t xml:space="preserve"> </w:t>
      </w:r>
      <w:r>
        <w:t>Nagar</w:t>
      </w:r>
      <w:r w:rsidR="00D501BD">
        <w:t>, Hubli-580030</w:t>
      </w:r>
    </w:p>
    <w:p w14:paraId="75241059" w14:textId="1341AB4A" w:rsidR="007F5B8C" w:rsidRDefault="009D2BE0" w:rsidP="004032CE">
      <w:pPr>
        <w:pStyle w:val="ListBullet"/>
      </w:pPr>
      <w:r>
        <w:t>Language’s known</w:t>
      </w:r>
      <w:r>
        <w:tab/>
      </w:r>
      <w:r>
        <w:tab/>
        <w:t>: English, Kannada, Hindi and Konkani.</w:t>
      </w:r>
    </w:p>
    <w:p w14:paraId="0AD64F9D" w14:textId="23CFFCFE" w:rsidR="007A40EE" w:rsidRDefault="007A40EE">
      <w:pPr>
        <w:pStyle w:val="Heading1"/>
      </w:pPr>
      <w:r>
        <w:t>Declaration</w:t>
      </w:r>
    </w:p>
    <w:p w14:paraId="309FA173" w14:textId="77777777" w:rsidR="007A40EE" w:rsidRDefault="007A40EE" w:rsidP="007A40EE">
      <w:pPr>
        <w:pStyle w:val="ListBullet"/>
        <w:numPr>
          <w:ilvl w:val="0"/>
          <w:numId w:val="0"/>
        </w:numPr>
        <w:ind w:left="360"/>
        <w:jc w:val="both"/>
        <w:rPr>
          <w:sz w:val="24"/>
          <w:szCs w:val="24"/>
        </w:rPr>
      </w:pPr>
      <w:r w:rsidRPr="007A40EE">
        <w:rPr>
          <w:sz w:val="24"/>
          <w:szCs w:val="24"/>
        </w:rPr>
        <w:t>I hereby declare that the above-mentioned information is correct to the best of my knowledge and I bear</w:t>
      </w:r>
    </w:p>
    <w:p w14:paraId="7D296CAB" w14:textId="4EB298F7" w:rsidR="007A40EE" w:rsidRDefault="007A40EE" w:rsidP="007A40EE">
      <w:pPr>
        <w:pStyle w:val="ListBullet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  <w:r w:rsidRPr="007A40EE">
        <w:rPr>
          <w:sz w:val="24"/>
          <w:szCs w:val="24"/>
        </w:rPr>
        <w:t>the responsibility for the correctness of the above-mentioned particulars.</w:t>
      </w:r>
    </w:p>
    <w:p w14:paraId="34A321DC" w14:textId="7156BE80" w:rsidR="007B5E77" w:rsidRDefault="007B5E77" w:rsidP="007A40EE">
      <w:pPr>
        <w:pStyle w:val="ListBullet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14:paraId="27D71C94" w14:textId="4455244B" w:rsidR="007B5E77" w:rsidRPr="007A40EE" w:rsidRDefault="007B5E77" w:rsidP="007A40EE">
      <w:pPr>
        <w:pStyle w:val="ListBullet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  <w:r w:rsidRPr="007B5E77">
        <w:rPr>
          <w:b/>
          <w:bCs/>
          <w:sz w:val="24"/>
          <w:szCs w:val="24"/>
        </w:rPr>
        <w:t>Place:</w:t>
      </w:r>
      <w:r>
        <w:rPr>
          <w:sz w:val="24"/>
          <w:szCs w:val="24"/>
        </w:rPr>
        <w:t xml:space="preserve"> Hubli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5E77">
        <w:rPr>
          <w:b/>
          <w:bCs/>
          <w:sz w:val="24"/>
          <w:szCs w:val="24"/>
        </w:rPr>
        <w:t>Aditya Kamath</w:t>
      </w:r>
    </w:p>
    <w:sectPr w:rsidR="007B5E77" w:rsidRPr="007A40EE" w:rsidSect="001C47D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8294F" w14:textId="77777777" w:rsidR="00856424" w:rsidRDefault="00856424" w:rsidP="0068194B">
      <w:r>
        <w:separator/>
      </w:r>
    </w:p>
    <w:p w14:paraId="2915A952" w14:textId="77777777" w:rsidR="00856424" w:rsidRDefault="00856424"/>
    <w:p w14:paraId="3F0D7EBD" w14:textId="77777777" w:rsidR="00856424" w:rsidRDefault="00856424"/>
  </w:endnote>
  <w:endnote w:type="continuationSeparator" w:id="0">
    <w:p w14:paraId="0E2416B8" w14:textId="77777777" w:rsidR="00856424" w:rsidRDefault="00856424" w:rsidP="0068194B">
      <w:r>
        <w:continuationSeparator/>
      </w:r>
    </w:p>
    <w:p w14:paraId="198853FB" w14:textId="77777777" w:rsidR="00856424" w:rsidRDefault="00856424"/>
    <w:p w14:paraId="1E0A946F" w14:textId="77777777" w:rsidR="00856424" w:rsidRDefault="008564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437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AA4EC" w14:textId="1765525F" w:rsidR="00085766" w:rsidRDefault="00085766">
        <w:pPr>
          <w:pStyle w:val="Foo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9C28EFD" wp14:editId="5F1234D3">
                  <wp:extent cx="5467350" cy="45085"/>
                  <wp:effectExtent l="0" t="9525" r="0" b="2540"/>
                  <wp:docPr id="3" name="Flowchart: De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53BD74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D25C249" w14:textId="768996A6" w:rsidR="00085766" w:rsidRDefault="00085766">
        <w:pPr>
          <w:pStyle w:val="Foo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3123C" w14:textId="2A0A5744" w:rsidR="00085766" w:rsidRDefault="00085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0414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083A4" w14:textId="7CDB6B15" w:rsidR="00085766" w:rsidRDefault="00085766">
        <w:pPr>
          <w:pStyle w:val="Foo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874BB38" wp14:editId="10F920C0">
                  <wp:extent cx="5467350" cy="45085"/>
                  <wp:effectExtent l="0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EE0A2D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8971739" w14:textId="415F375B" w:rsidR="00085766" w:rsidRDefault="00085766">
        <w:pPr>
          <w:pStyle w:val="Foo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73D82F" w14:textId="77777777" w:rsidR="00085766" w:rsidRDefault="00085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3A6A5" w14:textId="77777777" w:rsidR="00856424" w:rsidRDefault="00856424" w:rsidP="0068194B">
      <w:r>
        <w:separator/>
      </w:r>
    </w:p>
    <w:p w14:paraId="6ADCB618" w14:textId="77777777" w:rsidR="00856424" w:rsidRDefault="00856424"/>
    <w:p w14:paraId="3042B2BA" w14:textId="77777777" w:rsidR="00856424" w:rsidRDefault="00856424"/>
  </w:footnote>
  <w:footnote w:type="continuationSeparator" w:id="0">
    <w:p w14:paraId="71F21E29" w14:textId="77777777" w:rsidR="00856424" w:rsidRDefault="00856424" w:rsidP="0068194B">
      <w:r>
        <w:continuationSeparator/>
      </w:r>
    </w:p>
    <w:p w14:paraId="707C0CBE" w14:textId="77777777" w:rsidR="00856424" w:rsidRDefault="00856424"/>
    <w:p w14:paraId="6201CCFB" w14:textId="77777777" w:rsidR="00856424" w:rsidRDefault="008564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0747A" w14:textId="77777777" w:rsidR="00085766" w:rsidRPr="004E01EB" w:rsidRDefault="00085766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2B5202" wp14:editId="60F6062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DBFF1C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98E20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B768F8"/>
    <w:multiLevelType w:val="hybridMultilevel"/>
    <w:tmpl w:val="72709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84"/>
    <w:rsid w:val="000001EF"/>
    <w:rsid w:val="00007322"/>
    <w:rsid w:val="00007728"/>
    <w:rsid w:val="00017BAE"/>
    <w:rsid w:val="00024584"/>
    <w:rsid w:val="00024730"/>
    <w:rsid w:val="00055E95"/>
    <w:rsid w:val="0007021F"/>
    <w:rsid w:val="00075AAE"/>
    <w:rsid w:val="000800AB"/>
    <w:rsid w:val="00085766"/>
    <w:rsid w:val="000A7AEB"/>
    <w:rsid w:val="000B2BA5"/>
    <w:rsid w:val="000E4104"/>
    <w:rsid w:val="000F2F8C"/>
    <w:rsid w:val="0010006E"/>
    <w:rsid w:val="001045A8"/>
    <w:rsid w:val="00114A91"/>
    <w:rsid w:val="0014031D"/>
    <w:rsid w:val="001427E1"/>
    <w:rsid w:val="00145C5B"/>
    <w:rsid w:val="00161FBC"/>
    <w:rsid w:val="00163668"/>
    <w:rsid w:val="00171566"/>
    <w:rsid w:val="00174676"/>
    <w:rsid w:val="001746F8"/>
    <w:rsid w:val="001755A8"/>
    <w:rsid w:val="00184014"/>
    <w:rsid w:val="00192008"/>
    <w:rsid w:val="001B5245"/>
    <w:rsid w:val="001C0E68"/>
    <w:rsid w:val="001C47DC"/>
    <w:rsid w:val="001C4B6F"/>
    <w:rsid w:val="001D0399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126"/>
    <w:rsid w:val="00294998"/>
    <w:rsid w:val="00297F18"/>
    <w:rsid w:val="002A1945"/>
    <w:rsid w:val="002B2958"/>
    <w:rsid w:val="002B3FC8"/>
    <w:rsid w:val="002C5CB3"/>
    <w:rsid w:val="002D23C5"/>
    <w:rsid w:val="002D6137"/>
    <w:rsid w:val="002E02AF"/>
    <w:rsid w:val="002E7560"/>
    <w:rsid w:val="002E7E61"/>
    <w:rsid w:val="002F05E5"/>
    <w:rsid w:val="002F0984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13B"/>
    <w:rsid w:val="003F1D5F"/>
    <w:rsid w:val="004032CE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9FF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3588"/>
    <w:rsid w:val="00510392"/>
    <w:rsid w:val="00513E2A"/>
    <w:rsid w:val="0052542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3097"/>
    <w:rsid w:val="006E1507"/>
    <w:rsid w:val="006E6F9E"/>
    <w:rsid w:val="00712D8B"/>
    <w:rsid w:val="007273B7"/>
    <w:rsid w:val="00733E0A"/>
    <w:rsid w:val="0074403D"/>
    <w:rsid w:val="00746D44"/>
    <w:rsid w:val="007538DC"/>
    <w:rsid w:val="00757803"/>
    <w:rsid w:val="0076322F"/>
    <w:rsid w:val="007833A2"/>
    <w:rsid w:val="007909B2"/>
    <w:rsid w:val="0079206B"/>
    <w:rsid w:val="00796076"/>
    <w:rsid w:val="007A099E"/>
    <w:rsid w:val="007A40EE"/>
    <w:rsid w:val="007B5E77"/>
    <w:rsid w:val="007C0566"/>
    <w:rsid w:val="007C3F4E"/>
    <w:rsid w:val="007C606B"/>
    <w:rsid w:val="007E6A61"/>
    <w:rsid w:val="007F5B8C"/>
    <w:rsid w:val="00801140"/>
    <w:rsid w:val="00803404"/>
    <w:rsid w:val="0080754F"/>
    <w:rsid w:val="00834955"/>
    <w:rsid w:val="00846695"/>
    <w:rsid w:val="00855B59"/>
    <w:rsid w:val="00856424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80D"/>
    <w:rsid w:val="009650EA"/>
    <w:rsid w:val="00974F67"/>
    <w:rsid w:val="0097790C"/>
    <w:rsid w:val="0098506E"/>
    <w:rsid w:val="009900E8"/>
    <w:rsid w:val="009A44CE"/>
    <w:rsid w:val="009A7F2E"/>
    <w:rsid w:val="009C4DFC"/>
    <w:rsid w:val="009D2BE0"/>
    <w:rsid w:val="009D44F8"/>
    <w:rsid w:val="009E3160"/>
    <w:rsid w:val="009E5016"/>
    <w:rsid w:val="009F220C"/>
    <w:rsid w:val="009F3B05"/>
    <w:rsid w:val="009F4931"/>
    <w:rsid w:val="00A0221E"/>
    <w:rsid w:val="00A14534"/>
    <w:rsid w:val="00A16DAA"/>
    <w:rsid w:val="00A203A8"/>
    <w:rsid w:val="00A20712"/>
    <w:rsid w:val="00A24162"/>
    <w:rsid w:val="00A25023"/>
    <w:rsid w:val="00A270EA"/>
    <w:rsid w:val="00A34BA2"/>
    <w:rsid w:val="00A35985"/>
    <w:rsid w:val="00A36F27"/>
    <w:rsid w:val="00A42E32"/>
    <w:rsid w:val="00A44C7A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3DAA"/>
    <w:rsid w:val="00AD40FB"/>
    <w:rsid w:val="00AD4A75"/>
    <w:rsid w:val="00AD782D"/>
    <w:rsid w:val="00AE7650"/>
    <w:rsid w:val="00AF3CD0"/>
    <w:rsid w:val="00AF44F8"/>
    <w:rsid w:val="00B10EBE"/>
    <w:rsid w:val="00B236F1"/>
    <w:rsid w:val="00B420CD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1DDD"/>
    <w:rsid w:val="00BC2D83"/>
    <w:rsid w:val="00BD431F"/>
    <w:rsid w:val="00BE423E"/>
    <w:rsid w:val="00BF26F6"/>
    <w:rsid w:val="00BF61AC"/>
    <w:rsid w:val="00C016C8"/>
    <w:rsid w:val="00C26FC4"/>
    <w:rsid w:val="00C406E5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01BD"/>
    <w:rsid w:val="00D66A52"/>
    <w:rsid w:val="00D66EFA"/>
    <w:rsid w:val="00D72A2D"/>
    <w:rsid w:val="00D8028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0C47"/>
    <w:rsid w:val="00E228ED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6273"/>
    <w:rsid w:val="00EC1351"/>
    <w:rsid w:val="00EC4CBF"/>
    <w:rsid w:val="00EE2CA8"/>
    <w:rsid w:val="00EE4E1D"/>
    <w:rsid w:val="00EE78B2"/>
    <w:rsid w:val="00EF17E8"/>
    <w:rsid w:val="00EF51D9"/>
    <w:rsid w:val="00F130DD"/>
    <w:rsid w:val="00F24884"/>
    <w:rsid w:val="00F363EE"/>
    <w:rsid w:val="00F476C4"/>
    <w:rsid w:val="00F61DF9"/>
    <w:rsid w:val="00F75A61"/>
    <w:rsid w:val="00F81960"/>
    <w:rsid w:val="00F8499A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F9C3B"/>
  <w15:chartTrackingRefBased/>
  <w15:docId w15:val="{5A8F98AB-29EA-4A82-9D7E-886C926D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F0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kamath26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gk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3A862DEF33D4544A2DDFED6DD3A9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E518F-8A4B-4AC5-848C-AED874D47F4F}"/>
      </w:docPartPr>
      <w:docPartBody>
        <w:p w:rsidR="00065423" w:rsidRDefault="005911EB">
          <w:pPr>
            <w:pStyle w:val="93A862DEF33D4544A2DDFED6DD3A9F97"/>
          </w:pPr>
          <w:r w:rsidRPr="00CF1A49">
            <w:t>Education</w:t>
          </w:r>
        </w:p>
      </w:docPartBody>
    </w:docPart>
    <w:docPart>
      <w:docPartPr>
        <w:name w:val="A0933D361D234B41B901B6CDBA9D7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B3DB8-1D4B-42C6-B6CE-746B996D8E38}"/>
      </w:docPartPr>
      <w:docPartBody>
        <w:p w:rsidR="00065423" w:rsidRDefault="005911EB">
          <w:pPr>
            <w:pStyle w:val="A0933D361D234B41B901B6CDBA9D723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8F"/>
    <w:rsid w:val="00065423"/>
    <w:rsid w:val="00294E08"/>
    <w:rsid w:val="00496055"/>
    <w:rsid w:val="005911EB"/>
    <w:rsid w:val="00A665F7"/>
    <w:rsid w:val="00BF6BEA"/>
    <w:rsid w:val="00C8108F"/>
    <w:rsid w:val="00CF1825"/>
    <w:rsid w:val="00D705AD"/>
    <w:rsid w:val="00E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C8108F"/>
    <w:rPr>
      <w:b/>
      <w:caps w:val="0"/>
      <w:smallCaps/>
      <w:color w:val="595959" w:themeColor="text1" w:themeTint="A6"/>
    </w:rPr>
  </w:style>
  <w:style w:type="paragraph" w:customStyle="1" w:styleId="93A862DEF33D4544A2DDFED6DD3A9F97">
    <w:name w:val="93A862DEF33D4544A2DDFED6DD3A9F97"/>
  </w:style>
  <w:style w:type="paragraph" w:customStyle="1" w:styleId="A0933D361D234B41B901B6CDBA9D7239">
    <w:name w:val="A0933D361D234B41B901B6CDBA9D7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85DB-E33F-413B-AC80-1DE4D7F0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 k</cp:lastModifiedBy>
  <cp:revision>2</cp:revision>
  <dcterms:created xsi:type="dcterms:W3CDTF">2020-11-13T19:03:00Z</dcterms:created>
  <dcterms:modified xsi:type="dcterms:W3CDTF">2020-11-13T19:03:00Z</dcterms:modified>
  <cp:category/>
</cp:coreProperties>
</file>